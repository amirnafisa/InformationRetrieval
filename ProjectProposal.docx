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2D4" w:rsidRDefault="00844C2B">
      <w:pPr>
        <w:pStyle w:val="NoSpacing"/>
      </w:pPr>
      <w:r>
        <w:t>Nafisa Ali Amir</w:t>
      </w:r>
      <w:r>
        <w:tab/>
      </w:r>
      <w:r>
        <w:tab/>
      </w:r>
      <w:r>
        <w:tab/>
      </w:r>
    </w:p>
    <w:p w:rsidR="00E252D4" w:rsidRDefault="00844C2B">
      <w:pPr>
        <w:pStyle w:val="NoSpacing"/>
      </w:pPr>
      <w:r>
        <w:t xml:space="preserve">David </w:t>
      </w:r>
      <w:proofErr w:type="spellStart"/>
      <w:r>
        <w:t>Yarowsky</w:t>
      </w:r>
      <w:proofErr w:type="spellEnd"/>
    </w:p>
    <w:sdt>
      <w:sdtPr>
        <w:id w:val="-2127379683"/>
        <w:placeholder>
          <w:docPart w:val="2D2E1A64F9BBA24F99562BFD1C82B941"/>
        </w:placeholder>
        <w:temporary/>
        <w:showingPlcHdr/>
        <w15:appearance w15:val="hidden"/>
        <w:text/>
      </w:sdtPr>
      <w:sdtEndPr/>
      <w:sdtContent>
        <w:p w:rsidR="00E252D4" w:rsidRDefault="000B4478">
          <w:pPr>
            <w:pStyle w:val="NoSpacing"/>
          </w:pPr>
          <w:r>
            <w:t>[Course Number]</w:t>
          </w:r>
        </w:p>
      </w:sdtContent>
    </w:sdt>
    <w:p w:rsidR="00E252D4" w:rsidRDefault="00844C2B">
      <w:pPr>
        <w:pStyle w:val="NoSpacing"/>
      </w:pPr>
      <w:r>
        <w:t>April 18, 2019</w:t>
      </w:r>
    </w:p>
    <w:p w:rsidR="00E252D4" w:rsidRDefault="00844C2B">
      <w:pPr>
        <w:pStyle w:val="Title"/>
      </w:pPr>
      <w:r>
        <w:t>Legal Information Retrieval</w:t>
      </w:r>
      <w:r w:rsidR="000B4478">
        <w:t xml:space="preserve">: </w:t>
      </w:r>
      <w:r>
        <w:t>Precedence Retrieval using Catchphrase extraction</w:t>
      </w:r>
    </w:p>
    <w:p w:rsidR="00844C2B" w:rsidRDefault="00844C2B" w:rsidP="00C47E98">
      <w:pPr>
        <w:ind w:firstLine="0"/>
      </w:pPr>
      <w:r>
        <w:t>Introduction:</w:t>
      </w:r>
    </w:p>
    <w:p w:rsidR="00844C2B" w:rsidRDefault="00844C2B" w:rsidP="00844C2B">
      <w:r>
        <w:t xml:space="preserve">      - Legal domain - lot of text and less worked</w:t>
      </w:r>
    </w:p>
    <w:p w:rsidR="00844C2B" w:rsidRDefault="00844C2B" w:rsidP="00844C2B">
      <w:r>
        <w:t xml:space="preserve">      - Annotated Dataset from Indian Supreme Court cases (Open to other legal dataset</w:t>
      </w:r>
      <w:r>
        <w:t>s</w:t>
      </w:r>
      <w:r>
        <w:t xml:space="preserve"> if available as annotated)</w:t>
      </w:r>
    </w:p>
    <w:p w:rsidR="00844C2B" w:rsidRDefault="00844C2B" w:rsidP="00844C2B">
      <w:r>
        <w:t xml:space="preserve">      - Tasks many, but selected catch phrase extraction and Precedence retrieval</w:t>
      </w:r>
    </w:p>
    <w:p w:rsidR="00844C2B" w:rsidRDefault="00844C2B" w:rsidP="00844C2B">
      <w:r>
        <w:t xml:space="preserve">      - Models implementation based on machine learning/ neural networks</w:t>
      </w:r>
    </w:p>
    <w:p w:rsidR="00844C2B" w:rsidRDefault="00844C2B" w:rsidP="00844C2B">
      <w:r>
        <w:t xml:space="preserve">      - Compare the performance with standard vector</w:t>
      </w:r>
      <w:r>
        <w:t>-</w:t>
      </w:r>
      <w:r>
        <w:t>based model and with prior works on the same Dataset</w:t>
      </w:r>
    </w:p>
    <w:p w:rsidR="00844C2B" w:rsidRDefault="00844C2B" w:rsidP="00844C2B">
      <w:r>
        <w:t xml:space="preserve">      - Use pre-trained word Embeddings</w:t>
      </w:r>
    </w:p>
    <w:p w:rsidR="00844C2B" w:rsidRDefault="00844C2B" w:rsidP="00844C2B">
      <w:r>
        <w:t xml:space="preserve">      - Use average of word embeddings to create phrase embeddings</w:t>
      </w:r>
    </w:p>
    <w:p w:rsidR="00E252D4" w:rsidRDefault="00844C2B" w:rsidP="00C47E98">
      <w:r>
        <w:t xml:space="preserve">      - Empirical Evaluation using precision, recall and f1 measure</w:t>
      </w:r>
    </w:p>
    <w:p w:rsidR="00C47E98" w:rsidRDefault="00C47E98" w:rsidP="00C47E98">
      <w:pPr>
        <w:ind w:firstLine="0"/>
      </w:pPr>
      <w:r>
        <w:t>Dataset: FIRE 2017 Legal information retrieval</w:t>
      </w:r>
    </w:p>
    <w:p w:rsidR="00C47E98" w:rsidRDefault="00C47E98" w:rsidP="00C47E98">
      <w:pPr>
        <w:ind w:firstLine="0"/>
      </w:pPr>
      <w:bookmarkStart w:id="0" w:name="_GoBack"/>
      <w:bookmarkEnd w:id="0"/>
      <w:r>
        <w:t>Task1: Catchphrase extraction (Train on 100 cases and test on 300 cases)</w:t>
      </w:r>
    </w:p>
    <w:p w:rsidR="00C47E98" w:rsidRDefault="00C47E98" w:rsidP="00C47E98">
      <w:pPr>
        <w:ind w:firstLine="0"/>
      </w:pPr>
    </w:p>
    <w:p w:rsidR="00C47E98" w:rsidRDefault="00C47E98" w:rsidP="00C47E98">
      <w:pPr>
        <w:ind w:firstLine="0"/>
      </w:pPr>
      <w:r>
        <w:t xml:space="preserve">  Step1- Noun phrase extraction using POS tagger</w:t>
      </w:r>
    </w:p>
    <w:p w:rsidR="00C47E98" w:rsidRDefault="00C47E98" w:rsidP="00C47E98">
      <w:pPr>
        <w:ind w:firstLine="0"/>
      </w:pPr>
    </w:p>
    <w:p w:rsidR="00C47E98" w:rsidRDefault="00C47E98" w:rsidP="00C47E98">
      <w:pPr>
        <w:ind w:firstLine="0"/>
      </w:pPr>
      <w:r>
        <w:t xml:space="preserve">  Create Training set as follows:</w:t>
      </w:r>
    </w:p>
    <w:p w:rsidR="00C47E98" w:rsidRDefault="00C47E98" w:rsidP="00C47E98">
      <w:pPr>
        <w:ind w:firstLine="0"/>
      </w:pPr>
      <w:r>
        <w:t xml:space="preserve">    Option1:</w:t>
      </w:r>
    </w:p>
    <w:p w:rsidR="00C47E98" w:rsidRDefault="00C47E98" w:rsidP="00C47E98">
      <w:pPr>
        <w:ind w:firstLine="0"/>
      </w:pPr>
      <w:r>
        <w:lastRenderedPageBreak/>
        <w:t xml:space="preserve">            Let X be the training data of shape N by M, where N is the number of noun phrases in all the training documents and M is length of phrase feature vector for noun phrase.</w:t>
      </w:r>
    </w:p>
    <w:p w:rsidR="00C47E98" w:rsidRDefault="00C47E98" w:rsidP="00C47E98">
      <w:pPr>
        <w:ind w:firstLine="0"/>
      </w:pPr>
    </w:p>
    <w:p w:rsidR="00C47E98" w:rsidRDefault="00C47E98" w:rsidP="00C47E98">
      <w:pPr>
        <w:ind w:firstLine="0"/>
      </w:pPr>
      <w:r>
        <w:t xml:space="preserve">            Terms = Bag of noun phrases extracted</w:t>
      </w:r>
    </w:p>
    <w:p w:rsidR="00C47E98" w:rsidRDefault="00C47E98" w:rsidP="00C47E98">
      <w:pPr>
        <w:ind w:firstLine="0"/>
      </w:pPr>
      <w:r>
        <w:t xml:space="preserve">            For each term in Terms:</w:t>
      </w:r>
    </w:p>
    <w:p w:rsidR="00C47E98" w:rsidRDefault="00C47E98" w:rsidP="00C47E98">
      <w:pPr>
        <w:ind w:firstLine="0"/>
      </w:pPr>
      <w:r>
        <w:t xml:space="preserve">              Compute phrase feature vector = average of word embeddings (words in the phrase)</w:t>
      </w:r>
    </w:p>
    <w:p w:rsidR="00C47E98" w:rsidRDefault="00C47E98" w:rsidP="00C47E98">
      <w:pPr>
        <w:ind w:firstLine="0"/>
      </w:pPr>
    </w:p>
    <w:p w:rsidR="00C47E98" w:rsidRDefault="00C47E98" w:rsidP="00C47E98">
      <w:pPr>
        <w:ind w:firstLine="0"/>
      </w:pPr>
      <w:r>
        <w:t xml:space="preserve">    Option2:</w:t>
      </w:r>
    </w:p>
    <w:p w:rsidR="00C47E98" w:rsidRDefault="00C47E98" w:rsidP="00C47E98">
      <w:pPr>
        <w:ind w:firstLine="0"/>
      </w:pPr>
      <w:r>
        <w:t xml:space="preserve">            Slight deviation from option1,</w:t>
      </w:r>
    </w:p>
    <w:p w:rsidR="00C47E98" w:rsidRDefault="00C47E98" w:rsidP="00C47E98">
      <w:pPr>
        <w:ind w:firstLine="0"/>
      </w:pPr>
      <w:r>
        <w:t xml:space="preserve">            Terms = bag of noun-phrases along with frequency with which they appear in a document.</w:t>
      </w:r>
    </w:p>
    <w:p w:rsidR="00C47E98" w:rsidRDefault="00C47E98" w:rsidP="00C47E98">
      <w:pPr>
        <w:ind w:firstLine="0"/>
      </w:pPr>
      <w:r>
        <w:t xml:space="preserve">            </w:t>
      </w:r>
      <w:proofErr w:type="spellStart"/>
      <w:r>
        <w:t>Eg</w:t>
      </w:r>
      <w:proofErr w:type="spellEnd"/>
      <w:r>
        <w:t>, Terms = [land-1, land-2, high-court-2, proceedings-4, proceedings-6]</w:t>
      </w:r>
    </w:p>
    <w:p w:rsidR="00C47E98" w:rsidRDefault="00C47E98" w:rsidP="00C47E98">
      <w:pPr>
        <w:ind w:firstLine="0"/>
      </w:pPr>
    </w:p>
    <w:p w:rsidR="00C47E98" w:rsidRDefault="00C47E98" w:rsidP="00C47E98">
      <w:pPr>
        <w:ind w:firstLine="0"/>
      </w:pPr>
      <w:r>
        <w:t xml:space="preserve">            For each term in Terms:</w:t>
      </w:r>
    </w:p>
    <w:p w:rsidR="00C47E98" w:rsidRDefault="00C47E98" w:rsidP="00C47E98">
      <w:pPr>
        <w:ind w:firstLine="0"/>
      </w:pPr>
      <w:r>
        <w:t xml:space="preserve">              Compute phrase feature vector = [average of word embeddings] + [</w:t>
      </w:r>
      <w:proofErr w:type="spellStart"/>
      <w:r>
        <w:t>freq</w:t>
      </w:r>
      <w:proofErr w:type="spellEnd"/>
      <w:r>
        <w:t>]</w:t>
      </w:r>
    </w:p>
    <w:p w:rsidR="00C47E98" w:rsidRDefault="00C47E98" w:rsidP="00C47E98">
      <w:pPr>
        <w:ind w:firstLine="0"/>
      </w:pPr>
    </w:p>
    <w:p w:rsidR="00C47E98" w:rsidRDefault="00C47E98" w:rsidP="00C47E98">
      <w:pPr>
        <w:ind w:firstLine="0"/>
      </w:pPr>
      <w:r>
        <w:t xml:space="preserve">  Step2: Train the model</w:t>
      </w:r>
    </w:p>
    <w:p w:rsidR="00C47E98" w:rsidRDefault="00C47E98" w:rsidP="00C47E98">
      <w:pPr>
        <w:ind w:firstLine="0"/>
      </w:pPr>
      <w:r>
        <w:t xml:space="preserve">      Use a machine learning method to output the probability of a phrase/term to be a Catchphrase candidate</w:t>
      </w:r>
    </w:p>
    <w:p w:rsidR="00C47E98" w:rsidRDefault="00C47E98" w:rsidP="00C47E98">
      <w:pPr>
        <w:ind w:firstLine="0"/>
      </w:pPr>
    </w:p>
    <w:p w:rsidR="00C47E98" w:rsidRDefault="00C47E98" w:rsidP="00C47E98">
      <w:pPr>
        <w:ind w:firstLine="0"/>
      </w:pPr>
      <w:r>
        <w:t xml:space="preserve">  Step3: Validation/Test method</w:t>
      </w:r>
    </w:p>
    <w:p w:rsidR="00C47E98" w:rsidRDefault="00C47E98" w:rsidP="00C47E98">
      <w:pPr>
        <w:ind w:firstLine="0"/>
      </w:pPr>
      <w:r>
        <w:t xml:space="preserve">      For each document d in the validation set:</w:t>
      </w:r>
    </w:p>
    <w:p w:rsidR="00C47E98" w:rsidRDefault="00C47E98" w:rsidP="00C47E98">
      <w:pPr>
        <w:ind w:firstLine="0"/>
      </w:pPr>
      <w:r>
        <w:t xml:space="preserve">            Extract noun-phrases (with frequency for option2) from d;</w:t>
      </w:r>
    </w:p>
    <w:p w:rsidR="00C47E98" w:rsidRDefault="00C47E98" w:rsidP="00C47E98">
      <w:pPr>
        <w:ind w:firstLine="0"/>
      </w:pPr>
      <w:r>
        <w:lastRenderedPageBreak/>
        <w:t xml:space="preserve">                  For each term in noun phrase/</w:t>
      </w:r>
      <w:proofErr w:type="spellStart"/>
      <w:r>
        <w:t>withfreq</w:t>
      </w:r>
      <w:proofErr w:type="spellEnd"/>
      <w:r>
        <w:t>:</w:t>
      </w:r>
    </w:p>
    <w:p w:rsidR="00C47E98" w:rsidRDefault="00C47E98" w:rsidP="00C47E98">
      <w:pPr>
        <w:ind w:firstLine="0"/>
      </w:pPr>
      <w:r>
        <w:t xml:space="preserve">                        </w:t>
      </w:r>
      <w:proofErr w:type="spellStart"/>
      <w:r>
        <w:t>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(term)</w:t>
      </w:r>
    </w:p>
    <w:p w:rsidR="00C47E98" w:rsidRDefault="00C47E98" w:rsidP="00C47E98">
      <w:pPr>
        <w:ind w:firstLine="0"/>
      </w:pPr>
    </w:p>
    <w:p w:rsidR="00C47E98" w:rsidRDefault="00C47E98" w:rsidP="00C47E98">
      <w:pPr>
        <w:ind w:firstLine="0"/>
      </w:pPr>
      <w:r>
        <w:t xml:space="preserve">                        if the term is predicted as a candidate then append to the list of Catchphrases[d]</w:t>
      </w:r>
    </w:p>
    <w:p w:rsidR="00C47E98" w:rsidRDefault="00C47E98" w:rsidP="00C47E98">
      <w:pPr>
        <w:ind w:firstLine="0"/>
      </w:pPr>
    </w:p>
    <w:p w:rsidR="00C47E98" w:rsidRDefault="00C47E98" w:rsidP="00C47E98">
      <w:pPr>
        <w:ind w:firstLine="0"/>
      </w:pPr>
      <w:r>
        <w:t xml:space="preserve">  Step 4: Evaluation:</w:t>
      </w:r>
    </w:p>
    <w:p w:rsidR="00C47E98" w:rsidRDefault="00C47E98" w:rsidP="00C47E98">
      <w:pPr>
        <w:ind w:firstLine="0"/>
      </w:pPr>
      <w:r>
        <w:t xml:space="preserve">      Let G be the set of true catchphrases for document </w:t>
      </w:r>
      <w:proofErr w:type="spellStart"/>
      <w:r>
        <w:t>i</w:t>
      </w:r>
      <w:proofErr w:type="spellEnd"/>
      <w:r>
        <w:t>,</w:t>
      </w:r>
    </w:p>
    <w:p w:rsidR="00C47E98" w:rsidRDefault="00C47E98" w:rsidP="00C47E98">
      <w:pPr>
        <w:ind w:firstLine="0"/>
      </w:pPr>
      <w:r>
        <w:t xml:space="preserve">      Let O be the set of predicted catchphrases for the document </w:t>
      </w:r>
      <w:proofErr w:type="spellStart"/>
      <w:r>
        <w:t>i</w:t>
      </w:r>
      <w:proofErr w:type="spellEnd"/>
      <w:r>
        <w:t>.</w:t>
      </w:r>
    </w:p>
    <w:p w:rsidR="00C47E98" w:rsidRDefault="00C47E98" w:rsidP="00C47E98">
      <w:pPr>
        <w:ind w:firstLine="0"/>
      </w:pPr>
    </w:p>
    <w:p w:rsidR="00C47E98" w:rsidRDefault="00C47E98" w:rsidP="00C47E98">
      <w:pPr>
        <w:ind w:firstLine="0"/>
      </w:pPr>
      <w:r>
        <w:t xml:space="preserve">      Precision[</w:t>
      </w:r>
      <w:proofErr w:type="spellStart"/>
      <w:r>
        <w:t>i</w:t>
      </w:r>
      <w:proofErr w:type="spellEnd"/>
      <w:r>
        <w:t xml:space="preserve">] = </w:t>
      </w:r>
      <w:proofErr w:type="gramStart"/>
      <w:r>
        <w:t>#{</w:t>
      </w:r>
      <w:proofErr w:type="gramEnd"/>
      <w:r>
        <w:t>O intersection G}/#{O}</w:t>
      </w:r>
    </w:p>
    <w:p w:rsidR="00C47E98" w:rsidRDefault="00C47E98" w:rsidP="00C47E98">
      <w:pPr>
        <w:ind w:firstLine="0"/>
      </w:pPr>
      <w:r>
        <w:t xml:space="preserve">      Recall[</w:t>
      </w:r>
      <w:proofErr w:type="spellStart"/>
      <w:r>
        <w:t>i</w:t>
      </w:r>
      <w:proofErr w:type="spellEnd"/>
      <w:r>
        <w:t xml:space="preserve">] = </w:t>
      </w:r>
      <w:proofErr w:type="gramStart"/>
      <w:r>
        <w:t>#{</w:t>
      </w:r>
      <w:proofErr w:type="gramEnd"/>
      <w:r>
        <w:t>O intersection G}/#{G}</w:t>
      </w:r>
    </w:p>
    <w:p w:rsidR="00C47E98" w:rsidRDefault="00C47E98" w:rsidP="00C47E98">
      <w:pPr>
        <w:ind w:firstLine="0"/>
      </w:pPr>
      <w:r>
        <w:t xml:space="preserve">      F1[</w:t>
      </w:r>
      <w:proofErr w:type="spellStart"/>
      <w:r>
        <w:t>i</w:t>
      </w:r>
      <w:proofErr w:type="spellEnd"/>
      <w:r>
        <w:t>] = 2 * Precision[</w:t>
      </w:r>
      <w:proofErr w:type="spellStart"/>
      <w:r>
        <w:t>i</w:t>
      </w:r>
      <w:proofErr w:type="spellEnd"/>
      <w:r>
        <w:t>] * Recall[</w:t>
      </w:r>
      <w:proofErr w:type="spellStart"/>
      <w:r>
        <w:t>i</w:t>
      </w:r>
      <w:proofErr w:type="spellEnd"/>
      <w:r>
        <w:t>] / (Precision[</w:t>
      </w:r>
      <w:proofErr w:type="spellStart"/>
      <w:r>
        <w:t>i</w:t>
      </w:r>
      <w:proofErr w:type="spellEnd"/>
      <w:r>
        <w:t>]+Recall[</w:t>
      </w:r>
      <w:proofErr w:type="spellStart"/>
      <w:r>
        <w:t>i</w:t>
      </w:r>
      <w:proofErr w:type="spellEnd"/>
      <w:r>
        <w:t>])</w:t>
      </w:r>
    </w:p>
    <w:p w:rsidR="00C47E98" w:rsidRDefault="00C47E98" w:rsidP="00C47E98">
      <w:pPr>
        <w:ind w:firstLine="0"/>
      </w:pPr>
    </w:p>
    <w:p w:rsidR="00C47E98" w:rsidRDefault="00C47E98" w:rsidP="00C47E98">
      <w:pPr>
        <w:ind w:firstLine="0"/>
      </w:pPr>
      <w:r>
        <w:t xml:space="preserve">      Overall Precision = </w:t>
      </w:r>
      <w:proofErr w:type="gramStart"/>
      <w:r>
        <w:t>mean(</w:t>
      </w:r>
      <w:proofErr w:type="gramEnd"/>
      <w:r>
        <w:t>Precision)</w:t>
      </w:r>
    </w:p>
    <w:p w:rsidR="00C47E98" w:rsidRDefault="00C47E98" w:rsidP="00C47E98">
      <w:pPr>
        <w:ind w:firstLine="0"/>
      </w:pPr>
      <w:r>
        <w:t xml:space="preserve">      Overall Recall = </w:t>
      </w:r>
      <w:proofErr w:type="gramStart"/>
      <w:r>
        <w:t>mean(</w:t>
      </w:r>
      <w:proofErr w:type="gramEnd"/>
      <w:r>
        <w:t>Recall)</w:t>
      </w:r>
    </w:p>
    <w:p w:rsidR="00C47E98" w:rsidRDefault="00C47E98" w:rsidP="00C47E98">
      <w:pPr>
        <w:ind w:firstLine="0"/>
      </w:pPr>
      <w:r>
        <w:t xml:space="preserve">      Overall F1 = mean(F1)</w:t>
      </w:r>
    </w:p>
    <w:p w:rsidR="00C47E98" w:rsidRDefault="00C47E98" w:rsidP="00C47E98">
      <w:pPr>
        <w:ind w:firstLine="0"/>
      </w:pPr>
    </w:p>
    <w:p w:rsidR="00C47E98" w:rsidRDefault="00C47E98" w:rsidP="00C47E98">
      <w:pPr>
        <w:ind w:firstLine="0"/>
      </w:pPr>
      <w:r>
        <w:t xml:space="preserve">Task2: </w:t>
      </w:r>
      <w:proofErr w:type="spellStart"/>
      <w:r>
        <w:t>Preceedence</w:t>
      </w:r>
      <w:proofErr w:type="spellEnd"/>
      <w:r>
        <w:t xml:space="preserve"> Retrieval (200 cases and 2000 prior cases to look up)</w:t>
      </w:r>
    </w:p>
    <w:p w:rsidR="00C47E98" w:rsidRDefault="00C47E98" w:rsidP="00C47E98">
      <w:pPr>
        <w:ind w:firstLine="0"/>
      </w:pPr>
    </w:p>
    <w:p w:rsidR="00C47E98" w:rsidRDefault="00C47E98" w:rsidP="00C47E98">
      <w:pPr>
        <w:ind w:firstLine="0"/>
      </w:pPr>
      <w:r>
        <w:t xml:space="preserve">  Step 1: Catchphrase extraction of the input cases (queries) and prior cases (documents)</w:t>
      </w:r>
    </w:p>
    <w:p w:rsidR="00C47E98" w:rsidRDefault="00C47E98" w:rsidP="00C47E98">
      <w:pPr>
        <w:ind w:firstLine="0"/>
      </w:pPr>
    </w:p>
    <w:p w:rsidR="00C47E98" w:rsidRDefault="00C47E98" w:rsidP="00C47E98">
      <w:pPr>
        <w:ind w:firstLine="0"/>
      </w:pPr>
      <w:r>
        <w:t xml:space="preserve">  Step 2: Compute vectors for all documents and queries</w:t>
      </w:r>
    </w:p>
    <w:p w:rsidR="00C47E98" w:rsidRDefault="00C47E98" w:rsidP="00C47E98">
      <w:pPr>
        <w:ind w:firstLine="0"/>
      </w:pPr>
    </w:p>
    <w:p w:rsidR="00C47E98" w:rsidRDefault="00C47E98" w:rsidP="00C47E98">
      <w:pPr>
        <w:ind w:firstLine="0"/>
      </w:pPr>
      <w:r>
        <w:lastRenderedPageBreak/>
        <w:t xml:space="preserve">  Step 3: For each query:</w:t>
      </w:r>
    </w:p>
    <w:p w:rsidR="00C47E98" w:rsidRDefault="00C47E98" w:rsidP="00C47E98">
      <w:pPr>
        <w:ind w:firstLine="0"/>
      </w:pPr>
      <w:r>
        <w:t xml:space="preserve">            compute similarity of vectors</w:t>
      </w:r>
    </w:p>
    <w:p w:rsidR="00C47E98" w:rsidRDefault="00C47E98" w:rsidP="00C47E98">
      <w:pPr>
        <w:ind w:firstLine="0"/>
      </w:pPr>
      <w:r>
        <w:t xml:space="preserve">            Rank based on similarity</w:t>
      </w:r>
    </w:p>
    <w:p w:rsidR="00C47E98" w:rsidRDefault="00C47E98" w:rsidP="00C47E98">
      <w:pPr>
        <w:ind w:firstLine="0"/>
      </w:pPr>
      <w:r>
        <w:t xml:space="preserve">            Extract 5 best ranks</w:t>
      </w:r>
    </w:p>
    <w:p w:rsidR="00C47E98" w:rsidRDefault="00C47E98" w:rsidP="00C47E98">
      <w:pPr>
        <w:ind w:firstLine="0"/>
      </w:pPr>
      <w:r>
        <w:t xml:space="preserve">            </w:t>
      </w:r>
      <w:proofErr w:type="gramStart"/>
      <w:r>
        <w:t>Use  machine</w:t>
      </w:r>
      <w:proofErr w:type="gramEnd"/>
      <w:r>
        <w:t xml:space="preserve"> learning to improve the ranking</w:t>
      </w:r>
    </w:p>
    <w:p w:rsidR="00C47E98" w:rsidRDefault="00C47E98" w:rsidP="00C47E98">
      <w:pPr>
        <w:ind w:firstLine="0"/>
      </w:pPr>
    </w:p>
    <w:p w:rsidR="00C47E98" w:rsidRDefault="00C47E98" w:rsidP="00C47E98">
      <w:pPr>
        <w:ind w:firstLine="0"/>
      </w:pPr>
      <w:r>
        <w:t>Reference-</w:t>
      </w:r>
    </w:p>
    <w:p w:rsidR="00C47E98" w:rsidRDefault="00C47E98" w:rsidP="00C47E98">
      <w:pPr>
        <w:ind w:firstLine="0"/>
      </w:pPr>
      <w:r>
        <w:t xml:space="preserve">Overview of the FIRE 2017 </w:t>
      </w:r>
      <w:proofErr w:type="spellStart"/>
      <w:r>
        <w:t>IRLeD</w:t>
      </w:r>
      <w:proofErr w:type="spellEnd"/>
      <w:r>
        <w:t xml:space="preserve"> Track: Information Retrieval from Legal Documents</w:t>
      </w:r>
    </w:p>
    <w:p w:rsidR="00C47E98" w:rsidRDefault="00C47E98" w:rsidP="00C47E98">
      <w:pPr>
        <w:ind w:firstLine="0"/>
      </w:pPr>
      <w:r>
        <w:t>Improved Automatic Keyword Extraction Given More Linguistic Knowledge</w:t>
      </w:r>
    </w:p>
    <w:p w:rsidR="00C47E98" w:rsidRDefault="00C47E98" w:rsidP="00C47E98">
      <w:pPr>
        <w:ind w:firstLine="0"/>
      </w:pPr>
      <w:r>
        <w:t>A Simple but Tough-to-Beat Baseline for Sentence Embeddings</w:t>
      </w:r>
    </w:p>
    <w:p w:rsidR="00E252D4" w:rsidRDefault="000B4478">
      <w:pPr>
        <w:pStyle w:val="SectionTitle"/>
      </w:pPr>
      <w:r>
        <w:lastRenderedPageBreak/>
        <w:t>W</w:t>
      </w:r>
      <w:r>
        <w:t>orks Cited</w:t>
      </w:r>
    </w:p>
    <w:sdt>
      <w:sdtPr>
        <w:id w:val="444585968"/>
        <w:placeholder>
          <w:docPart w:val="160211AA04DDCB4BB5FBC1EEAB38F431"/>
        </w:placeholder>
        <w:temporary/>
        <w:showingPlcHdr/>
        <w15:appearance w15:val="hidden"/>
        <w:text/>
      </w:sdtPr>
      <w:sdtEndPr/>
      <w:sdtContent>
        <w:p w:rsidR="00E252D4" w:rsidRDefault="000B4478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AuthorLastName, FirstName. </w:t>
          </w:r>
          <w:r>
            <w:rPr>
              <w:i/>
              <w:iCs/>
              <w:noProof/>
            </w:rPr>
            <w:t>Title of the Book Being Referenced</w:t>
          </w:r>
          <w:r>
            <w:rPr>
              <w:noProof/>
            </w:rPr>
            <w:t>. City Name: Name of Publisher, Year. Type of Medium (e.g. Print).</w:t>
          </w:r>
        </w:p>
        <w:p w:rsidR="00E252D4" w:rsidRDefault="000B4478">
          <w:r>
            <w:rPr>
              <w:noProof/>
            </w:rPr>
            <w:t>LastN</w:t>
          </w:r>
          <w:r>
            <w:rPr>
              <w:noProof/>
            </w:rPr>
            <w:t xml:space="preserve">ame, First, Middle. "Article Title." </w:t>
          </w:r>
          <w:r>
            <w:rPr>
              <w:i/>
              <w:iCs/>
              <w:noProof/>
            </w:rPr>
            <w:t>Journal Title</w:t>
          </w:r>
          <w:r>
            <w:rPr>
              <w:noProof/>
            </w:rPr>
            <w:t xml:space="preserve"> (Year): Pages From - To. Print.</w:t>
          </w:r>
        </w:p>
      </w:sdtContent>
    </w:sdt>
    <w:p w:rsidR="00E252D4" w:rsidRDefault="00E252D4"/>
    <w:sectPr w:rsidR="00E252D4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4478" w:rsidRDefault="000B4478">
      <w:pPr>
        <w:spacing w:line="240" w:lineRule="auto"/>
      </w:pPr>
      <w:r>
        <w:separator/>
      </w:r>
    </w:p>
  </w:endnote>
  <w:endnote w:type="continuationSeparator" w:id="0">
    <w:p w:rsidR="000B4478" w:rsidRDefault="000B44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4478" w:rsidRDefault="000B4478">
      <w:pPr>
        <w:spacing w:line="240" w:lineRule="auto"/>
      </w:pPr>
      <w:r>
        <w:separator/>
      </w:r>
    </w:p>
  </w:footnote>
  <w:footnote w:type="continuationSeparator" w:id="0">
    <w:p w:rsidR="000B4478" w:rsidRDefault="000B44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52D4" w:rsidRDefault="000B4478">
    <w:pPr>
      <w:pStyle w:val="Header"/>
    </w:pPr>
    <w:sdt>
      <w:sdtPr>
        <w:id w:val="1568531701"/>
        <w:placeholder>
          <w:docPart w:val="5FFBA8D630B2684D884FF093B0E82C38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>
          <w:t>[Last Name]</w:t>
        </w:r>
      </w:sdtContent>
    </w:sdt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52D4" w:rsidRDefault="000B4478">
    <w:pPr>
      <w:pStyle w:val="Header"/>
    </w:pPr>
    <w:sdt>
      <w:sdtPr>
        <w:id w:val="-348181431"/>
        <w:placeholder>
          <w:docPart w:val="49D868730F71D64292868920A88CF2C2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>
          <w:t>[Last Name]</w:t>
        </w:r>
      </w:sdtContent>
    </w:sdt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B1B5787"/>
    <w:multiLevelType w:val="multilevel"/>
    <w:tmpl w:val="4572ABF8"/>
    <w:numStyleLink w:val="MLAOutline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2B"/>
    <w:rsid w:val="000B4478"/>
    <w:rsid w:val="00844C2B"/>
    <w:rsid w:val="00C47E98"/>
    <w:rsid w:val="00E2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36523"/>
  <w15:chartTrackingRefBased/>
  <w15:docId w15:val="{C9D692CF-18FD-B544-8E1B-64DA2AA87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fisa/Library/Containers/com.microsoft.Word/Data/Library/Application%20Support/Microsoft/Office/16.0/DTS/en-US%7b6AD57692-F3B5-354D-B84F-F16CC9B5B2B5%7d/%7b0B526E8F-2A5F-8741-A58B-B295279D89CE%7dtf1000209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D2E1A64F9BBA24F99562BFD1C82B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1A4F0-C3A5-974E-955B-F36D0862D703}"/>
      </w:docPartPr>
      <w:docPartBody>
        <w:p w:rsidR="00000000" w:rsidRDefault="00594771">
          <w:pPr>
            <w:pStyle w:val="2D2E1A64F9BBA24F99562BFD1C82B941"/>
          </w:pPr>
          <w:r>
            <w:t>[Course Number]</w:t>
          </w:r>
        </w:p>
      </w:docPartBody>
    </w:docPart>
    <w:docPart>
      <w:docPartPr>
        <w:name w:val="5FFBA8D630B2684D884FF093B0E82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1B860-81B4-EF44-A0C8-BD6782EC345A}"/>
      </w:docPartPr>
      <w:docPartBody>
        <w:p w:rsidR="00000000" w:rsidRDefault="00594771">
          <w:pPr>
            <w:pStyle w:val="5FFBA8D630B2684D884FF093B0E82C38"/>
          </w:pPr>
          <w:r>
            <w:t>Row Heading</w:t>
          </w:r>
        </w:p>
      </w:docPartBody>
    </w:docPart>
    <w:docPart>
      <w:docPartPr>
        <w:name w:val="49D868730F71D64292868920A88CF2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92D67-B546-194D-A490-94F8750D4C36}"/>
      </w:docPartPr>
      <w:docPartBody>
        <w:p w:rsidR="00000000" w:rsidRDefault="00594771">
          <w:pPr>
            <w:pStyle w:val="49D868730F71D64292868920A88CF2C2"/>
          </w:pPr>
          <w:r>
            <w:t>Row Heading</w:t>
          </w:r>
        </w:p>
      </w:docPartBody>
    </w:docPart>
    <w:docPart>
      <w:docPartPr>
        <w:name w:val="160211AA04DDCB4BB5FBC1EEAB38F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A8147-75B9-1244-BD47-2EF2222FDCD1}"/>
      </w:docPartPr>
      <w:docPartBody>
        <w:p w:rsidR="00A81B75" w:rsidRDefault="00594771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AuthorLastName, FirstName. </w:t>
          </w:r>
          <w:r>
            <w:rPr>
              <w:i/>
              <w:iCs/>
              <w:noProof/>
            </w:rPr>
            <w:t>Title of the Book Being Referenced</w:t>
          </w:r>
          <w:r>
            <w:rPr>
              <w:noProof/>
            </w:rPr>
            <w:t>. City Name: Name of Publisher, Year. Type of Medium (e.g. Print).</w:t>
          </w:r>
        </w:p>
        <w:p w:rsidR="00000000" w:rsidRDefault="00594771">
          <w:pPr>
            <w:pStyle w:val="160211AA04DDCB4BB5FBC1EEAB38F431"/>
          </w:pPr>
          <w:r>
            <w:rPr>
              <w:noProof/>
            </w:rPr>
            <w:t xml:space="preserve">LastName, First, Middle. "Article Title." </w:t>
          </w:r>
          <w:r>
            <w:rPr>
              <w:i/>
              <w:iCs/>
              <w:noProof/>
            </w:rPr>
            <w:t>Journal Title</w:t>
          </w:r>
          <w:r>
            <w:rPr>
              <w:noProof/>
            </w:rPr>
            <w:t xml:space="preserve"> (Year): Pages From - To. Print.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771"/>
    <w:rsid w:val="0059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FFA1A42299E94883CA3967D70B098C">
    <w:name w:val="C0FFA1A42299E94883CA3967D70B098C"/>
  </w:style>
  <w:style w:type="paragraph" w:customStyle="1" w:styleId="FB74E86CE43AC840AAE8E65E116F8861">
    <w:name w:val="FB74E86CE43AC840AAE8E65E116F8861"/>
  </w:style>
  <w:style w:type="paragraph" w:customStyle="1" w:styleId="2D2E1A64F9BBA24F99562BFD1C82B941">
    <w:name w:val="2D2E1A64F9BBA24F99562BFD1C82B941"/>
  </w:style>
  <w:style w:type="paragraph" w:customStyle="1" w:styleId="6B304F6FD238E94FA1FC7FFC0C145C11">
    <w:name w:val="6B304F6FD238E94FA1FC7FFC0C145C11"/>
  </w:style>
  <w:style w:type="paragraph" w:customStyle="1" w:styleId="9FADC5D652A09F49B7AD339C1A6D665A">
    <w:name w:val="9FADC5D652A09F49B7AD339C1A6D665A"/>
  </w:style>
  <w:style w:type="paragraph" w:customStyle="1" w:styleId="5B92101989761C4F9BDC5E63DBC59EB0">
    <w:name w:val="5B92101989761C4F9BDC5E63DBC59EB0"/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customStyle="1" w:styleId="C059DA0FC1A79A498DBFC0160B04EC78">
    <w:name w:val="C059DA0FC1A79A498DBFC0160B04EC78"/>
  </w:style>
  <w:style w:type="paragraph" w:customStyle="1" w:styleId="BBEB25672B8D764FAFA86992E66F299C">
    <w:name w:val="BBEB25672B8D764FAFA86992E66F299C"/>
  </w:style>
  <w:style w:type="paragraph" w:customStyle="1" w:styleId="CC9B6DDDBCD56E49AA55720904642893">
    <w:name w:val="CC9B6DDDBCD56E49AA55720904642893"/>
  </w:style>
  <w:style w:type="paragraph" w:customStyle="1" w:styleId="01F71C21D44F414D9413073B867F2D43">
    <w:name w:val="01F71C21D44F414D9413073B867F2D43"/>
  </w:style>
  <w:style w:type="paragraph" w:customStyle="1" w:styleId="367F911A50D70A4B81DE23BFAF88CF3B">
    <w:name w:val="367F911A50D70A4B81DE23BFAF88CF3B"/>
  </w:style>
  <w:style w:type="paragraph" w:customStyle="1" w:styleId="8731202A8909224AB6D4A68DD33C21F2">
    <w:name w:val="8731202A8909224AB6D4A68DD33C21F2"/>
  </w:style>
  <w:style w:type="paragraph" w:customStyle="1" w:styleId="5FFBA8D630B2684D884FF093B0E82C38">
    <w:name w:val="5FFBA8D630B2684D884FF093B0E82C38"/>
  </w:style>
  <w:style w:type="paragraph" w:customStyle="1" w:styleId="49D868730F71D64292868920A88CF2C2">
    <w:name w:val="49D868730F71D64292868920A88CF2C2"/>
  </w:style>
  <w:style w:type="paragraph" w:customStyle="1" w:styleId="005F0C3FC1DAC649A15143D6B311FFB0">
    <w:name w:val="005F0C3FC1DAC649A15143D6B311FFB0"/>
  </w:style>
  <w:style w:type="paragraph" w:customStyle="1" w:styleId="F0B21BC43B5D374E81531D74144E9CE1">
    <w:name w:val="F0B21BC43B5D374E81531D74144E9CE1"/>
  </w:style>
  <w:style w:type="paragraph" w:customStyle="1" w:styleId="4F6693C1BC6C6A4E903523C80EB46F1B">
    <w:name w:val="4F6693C1BC6C6A4E903523C80EB46F1B"/>
  </w:style>
  <w:style w:type="paragraph" w:customStyle="1" w:styleId="3E1CF379ABACD64F8250F05BDBCFFD7E">
    <w:name w:val="3E1CF379ABACD64F8250F05BDBCFFD7E"/>
  </w:style>
  <w:style w:type="paragraph" w:customStyle="1" w:styleId="BD2F9823D7E7F84287C57297B129D9C5">
    <w:name w:val="BD2F9823D7E7F84287C57297B129D9C5"/>
  </w:style>
  <w:style w:type="paragraph" w:customStyle="1" w:styleId="0BB5953511F5C244B0F34B907F8374D4">
    <w:name w:val="0BB5953511F5C244B0F34B907F8374D4"/>
  </w:style>
  <w:style w:type="paragraph" w:customStyle="1" w:styleId="FB286C8713CCE744A5F70851B5D7AF60">
    <w:name w:val="FB286C8713CCE744A5F70851B5D7AF60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160211AA04DDCB4BB5FBC1EEAB38F431">
    <w:name w:val="160211AA04DDCB4BB5FBC1EEAB38F4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881417-410D-2F4E-B621-A0A8418BF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16</TotalTime>
  <Pages>5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Nafisa Ali Amir</dc:creator>
  <cp:keywords/>
  <dc:description/>
  <cp:lastModifiedBy>Nafisa Ali Amir</cp:lastModifiedBy>
  <cp:revision>1</cp:revision>
  <dcterms:created xsi:type="dcterms:W3CDTF">2019-04-18T14:42:00Z</dcterms:created>
  <dcterms:modified xsi:type="dcterms:W3CDTF">2019-04-18T14:58:00Z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</Properties>
</file>